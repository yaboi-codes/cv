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CA003" w14:textId="606EE63C" w:rsidR="00807843" w:rsidRDefault="00AA1364">
      <w:pPr>
        <w:pStyle w:val="Heading1"/>
      </w:pPr>
      <w:r>
        <w:t>Html image element</w:t>
      </w:r>
    </w:p>
    <w:p w14:paraId="5E67662C" w14:textId="5B4955C2" w:rsidR="00807843" w:rsidRDefault="00AA1364" w:rsidP="00AA1364">
      <w:pPr>
        <w:pStyle w:val="ListBullet"/>
      </w:pPr>
      <w:r>
        <w:t xml:space="preserve">&lt;img </w:t>
      </w:r>
      <w:r>
        <w:t>src=”</w:t>
      </w:r>
      <w:proofErr w:type="spellStart"/>
      <w:r>
        <w:t>example.image</w:t>
      </w:r>
      <w:proofErr w:type="spellEnd"/>
      <w:r>
        <w:t xml:space="preserve"> on </w:t>
      </w:r>
      <w:r>
        <w:t>computer</w:t>
      </w:r>
      <w:r>
        <w:t>/</w:t>
      </w:r>
      <w:r>
        <w:t>URL&gt; element needs the following attribute to work; src=”</w:t>
      </w:r>
      <w:proofErr w:type="spellStart"/>
      <w:r>
        <w:t>example.image</w:t>
      </w:r>
      <w:proofErr w:type="spellEnd"/>
      <w:r>
        <w:t xml:space="preserve"> on computer/URL” </w:t>
      </w:r>
    </w:p>
    <w:p w14:paraId="3E420143" w14:textId="47BEA135" w:rsidR="00AA1364" w:rsidRDefault="00AA1364" w:rsidP="00AA1364">
      <w:pPr>
        <w:pStyle w:val="ListBullet"/>
      </w:pPr>
      <w:r>
        <w:t xml:space="preserve">If you can’t find the pic you can use &lt;alt&gt; within the &lt;img&gt; tag so google can use it to help index the website so people see it more </w:t>
      </w:r>
    </w:p>
    <w:p w14:paraId="773B52F4" w14:textId="5E1312B2" w:rsidR="00AA1364" w:rsidRDefault="00AA1364" w:rsidP="00AA1364">
      <w:pPr>
        <w:pStyle w:val="ListBullet"/>
      </w:pPr>
      <w:r>
        <w:t xml:space="preserve">You can upload a pic to </w:t>
      </w:r>
      <w:proofErr w:type="spellStart"/>
      <w:r>
        <w:t>photobucket</w:t>
      </w:r>
      <w:proofErr w:type="spellEnd"/>
      <w:r>
        <w:t xml:space="preserve"> to use as a pool for pics saved online</w:t>
      </w:r>
    </w:p>
    <w:p w14:paraId="1CC11CA5" w14:textId="74D8D277" w:rsidR="00AA1364" w:rsidRDefault="00AA1364" w:rsidP="00AA1364">
      <w:pPr>
        <w:pStyle w:val="ListBullet"/>
      </w:pPr>
      <w:r>
        <w:t xml:space="preserve">You can upload a pic to the folder for all the files to be used to make your site </w:t>
      </w:r>
    </w:p>
    <w:p w14:paraId="3FC788AA" w14:textId="36EA8592" w:rsidR="00807843" w:rsidRDefault="00807843">
      <w:pPr>
        <w:pStyle w:val="Heading2"/>
      </w:pP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9A397" w14:textId="77777777" w:rsidR="0012658E" w:rsidRDefault="0012658E">
      <w:r>
        <w:separator/>
      </w:r>
    </w:p>
    <w:p w14:paraId="75158855" w14:textId="77777777" w:rsidR="0012658E" w:rsidRDefault="0012658E"/>
  </w:endnote>
  <w:endnote w:type="continuationSeparator" w:id="0">
    <w:p w14:paraId="0E072824" w14:textId="77777777" w:rsidR="0012658E" w:rsidRDefault="0012658E">
      <w:r>
        <w:continuationSeparator/>
      </w:r>
    </w:p>
    <w:p w14:paraId="439B93E4" w14:textId="77777777" w:rsidR="0012658E" w:rsidRDefault="001265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8299E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50B6B" w14:textId="77777777" w:rsidR="0012658E" w:rsidRDefault="0012658E">
      <w:r>
        <w:separator/>
      </w:r>
    </w:p>
    <w:p w14:paraId="7AC3EC0C" w14:textId="77777777" w:rsidR="0012658E" w:rsidRDefault="0012658E"/>
  </w:footnote>
  <w:footnote w:type="continuationSeparator" w:id="0">
    <w:p w14:paraId="3E0337AF" w14:textId="77777777" w:rsidR="0012658E" w:rsidRDefault="0012658E">
      <w:r>
        <w:continuationSeparator/>
      </w:r>
    </w:p>
    <w:p w14:paraId="1C7C1024" w14:textId="77777777" w:rsidR="0012658E" w:rsidRDefault="001265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B"/>
    <w:rsid w:val="000F312B"/>
    <w:rsid w:val="0012658E"/>
    <w:rsid w:val="00807843"/>
    <w:rsid w:val="00870E8B"/>
    <w:rsid w:val="00AA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BB59F9"/>
  <w15:chartTrackingRefBased/>
  <w15:docId w15:val="{91A47BB0-115B-9F48-BBBC-5D87BEA6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1364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ooklynkhumalo/Library/Containers/com.microsoft.Word/Data/Library/Application%20Support/Microsoft/Office/16.0/DTS/en-GB%7bDAFD9172-63FA-F045-80A2-7B1A9C6F1029%7d/%7bD7B3603D-666C-AF44-BD5A-74BD55D65B4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brooklyn khumalo</cp:lastModifiedBy>
  <cp:revision>2</cp:revision>
  <dcterms:created xsi:type="dcterms:W3CDTF">2020-12-17T07:49:00Z</dcterms:created>
  <dcterms:modified xsi:type="dcterms:W3CDTF">2020-12-17T07:57:00Z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