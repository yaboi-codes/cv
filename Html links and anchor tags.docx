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219FE" w14:textId="23385FA8" w:rsidR="00807843" w:rsidRDefault="00E6306C">
      <w:pPr>
        <w:pStyle w:val="Heading1"/>
      </w:pPr>
      <w:r>
        <w:t xml:space="preserve">Html links and anchor tags </w:t>
      </w:r>
    </w:p>
    <w:p w14:paraId="7275D472" w14:textId="1F6A71D4" w:rsidR="00807843" w:rsidRDefault="00E6306C" w:rsidP="00E6306C">
      <w:pPr>
        <w:pStyle w:val="ListBullet"/>
      </w:pPr>
      <w:r>
        <w:t xml:space="preserve">The anchor tag aka &lt;a&gt; has multiple attributes that need to be close with &lt;/a&gt; the attribute that will be used it &lt;a </w:t>
      </w:r>
      <w:proofErr w:type="spellStart"/>
      <w:r>
        <w:t>href</w:t>
      </w:r>
      <w:proofErr w:type="spellEnd"/>
      <w:r>
        <w:t xml:space="preserve">=””&gt; with the website within the inverted commas </w:t>
      </w:r>
    </w:p>
    <w:p w14:paraId="519D97B3" w14:textId="77DAF416" w:rsidR="00E6306C" w:rsidRDefault="00E6306C" w:rsidP="00E6306C">
      <w:pPr>
        <w:pStyle w:val="ListBullet"/>
      </w:pPr>
      <w:proofErr w:type="spellStart"/>
      <w:r>
        <w:t>Ithin</w:t>
      </w:r>
      <w:proofErr w:type="spellEnd"/>
      <w:r>
        <w:t xml:space="preserve"> the open and </w:t>
      </w:r>
      <w:proofErr w:type="spellStart"/>
      <w:r>
        <w:t>clesed</w:t>
      </w:r>
      <w:proofErr w:type="spellEnd"/>
      <w:r>
        <w:t xml:space="preserve"> tag is the text that will be the </w:t>
      </w:r>
      <w:proofErr w:type="spellStart"/>
      <w:r>
        <w:t>the</w:t>
      </w:r>
      <w:proofErr w:type="spellEnd"/>
      <w:r>
        <w:t xml:space="preserve"> words they can click on which will in total be &lt;a </w:t>
      </w:r>
      <w:proofErr w:type="spellStart"/>
      <w:r>
        <w:t>href</w:t>
      </w:r>
      <w:proofErr w:type="spellEnd"/>
      <w:proofErr w:type="gramStart"/>
      <w:r>
        <w:t>=”https</w:t>
      </w:r>
      <w:proofErr w:type="gramEnd"/>
      <w:r>
        <w:t>//…”&gt;</w:t>
      </w:r>
      <w:proofErr w:type="spellStart"/>
      <w:r>
        <w:t>linktext</w:t>
      </w:r>
      <w:proofErr w:type="spellEnd"/>
      <w:r>
        <w:t>&lt;/a&gt;</w:t>
      </w:r>
    </w:p>
    <w:p w14:paraId="2D6419C5" w14:textId="44BA7DF5" w:rsidR="00807843" w:rsidRDefault="00807843">
      <w:pPr>
        <w:pStyle w:val="Heading2"/>
      </w:pPr>
    </w:p>
    <w:sectPr w:rsidR="00807843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39165" w14:textId="77777777" w:rsidR="004A5AB6" w:rsidRDefault="004A5AB6">
      <w:r>
        <w:separator/>
      </w:r>
    </w:p>
    <w:p w14:paraId="60BDA435" w14:textId="77777777" w:rsidR="004A5AB6" w:rsidRDefault="004A5AB6"/>
  </w:endnote>
  <w:endnote w:type="continuationSeparator" w:id="0">
    <w:p w14:paraId="5FD8B26B" w14:textId="77777777" w:rsidR="004A5AB6" w:rsidRDefault="004A5AB6">
      <w:r>
        <w:continuationSeparator/>
      </w:r>
    </w:p>
    <w:p w14:paraId="17418CDD" w14:textId="77777777" w:rsidR="004A5AB6" w:rsidRDefault="004A5A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824A1A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EBF16" w14:textId="77777777" w:rsidR="004A5AB6" w:rsidRDefault="004A5AB6">
      <w:r>
        <w:separator/>
      </w:r>
    </w:p>
    <w:p w14:paraId="696580A9" w14:textId="77777777" w:rsidR="004A5AB6" w:rsidRDefault="004A5AB6"/>
  </w:footnote>
  <w:footnote w:type="continuationSeparator" w:id="0">
    <w:p w14:paraId="58822707" w14:textId="77777777" w:rsidR="004A5AB6" w:rsidRDefault="004A5AB6">
      <w:r>
        <w:continuationSeparator/>
      </w:r>
    </w:p>
    <w:p w14:paraId="142029A9" w14:textId="77777777" w:rsidR="004A5AB6" w:rsidRDefault="004A5A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6C"/>
    <w:rsid w:val="00097D09"/>
    <w:rsid w:val="000F312B"/>
    <w:rsid w:val="004A5AB6"/>
    <w:rsid w:val="00807843"/>
    <w:rsid w:val="00E6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B81A9EF"/>
  <w15:chartTrackingRefBased/>
  <w15:docId w15:val="{890361DA-5B85-7C4F-85C9-A963A128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ooklynkhumalo/Library/Containers/com.microsoft.Word/Data/Library/Application%20Support/Microsoft/Office/16.0/DTS/en-GB%7bDAFD9172-63FA-F045-80A2-7B1A9C6F1029%7d/%7bD7B3603D-666C-AF44-BD5A-74BD55D65B42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brooklyn khumalo</cp:lastModifiedBy>
  <cp:revision>1</cp:revision>
  <dcterms:created xsi:type="dcterms:W3CDTF">2020-12-18T07:57:00Z</dcterms:created>
  <dcterms:modified xsi:type="dcterms:W3CDTF">2020-12-31T09:28:00Z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